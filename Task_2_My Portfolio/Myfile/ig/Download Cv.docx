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70F3" w14:textId="24D216B3" w:rsidR="00D10A96" w:rsidRPr="00A3562B" w:rsidRDefault="00E0098B" w:rsidP="00F41319">
      <w:pPr>
        <w:pStyle w:val="Title"/>
        <w:rPr>
          <w:sz w:val="44"/>
          <w:szCs w:val="44"/>
        </w:rPr>
      </w:pPr>
      <w:r w:rsidRPr="00A3562B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94C7DED" wp14:editId="72E7FF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2520" cy="1061085"/>
            <wp:effectExtent l="0" t="0" r="0" b="5715"/>
            <wp:wrapTight wrapText="bothSides">
              <wp:wrapPolygon edited="0">
                <wp:start x="0" y="0"/>
                <wp:lineTo x="0" y="21329"/>
                <wp:lineTo x="21082" y="21329"/>
                <wp:lineTo x="210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6" t="3895" r="11905" b="53931"/>
                    <a:stretch/>
                  </pic:blipFill>
                  <pic:spPr bwMode="auto">
                    <a:xfrm>
                      <a:off x="0" y="0"/>
                      <a:ext cx="1112520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62B">
        <w:rPr>
          <w:sz w:val="44"/>
          <w:szCs w:val="44"/>
        </w:rPr>
        <w:t xml:space="preserve">  </w:t>
      </w:r>
      <w:r w:rsidR="00EC42C6" w:rsidRPr="00A3562B">
        <w:rPr>
          <w:sz w:val="44"/>
          <w:szCs w:val="44"/>
        </w:rPr>
        <w:t>RAKSHITA PRADEEP NAIK</w:t>
      </w:r>
    </w:p>
    <w:p w14:paraId="4FEB18FB" w14:textId="468DB822" w:rsidR="00D10A96" w:rsidRDefault="00A3562B" w:rsidP="00D10A96">
      <w:pPr>
        <w:pStyle w:val="Subtitle"/>
      </w:pPr>
      <w:r>
        <w:t xml:space="preserve">  </w:t>
      </w:r>
      <w:r w:rsidR="00E31198">
        <w:t xml:space="preserve"> undergraduate </w:t>
      </w:r>
      <w:r w:rsidR="00EC42C6">
        <w:t>STUDENT</w:t>
      </w:r>
    </w:p>
    <w:p w14:paraId="19C89059" w14:textId="3E565E27" w:rsidR="00A3562B" w:rsidRDefault="00A3562B" w:rsidP="00A3562B"/>
    <w:p w14:paraId="7CEDE066" w14:textId="77777777" w:rsidR="00A3562B" w:rsidRPr="00A3562B" w:rsidRDefault="00A3562B" w:rsidP="00A3562B"/>
    <w:p w14:paraId="092A408F" w14:textId="4BBF2685" w:rsidR="00D10A96" w:rsidRPr="00D10A96" w:rsidRDefault="00EC42C6" w:rsidP="00D10A96">
      <w:pPr>
        <w:pStyle w:val="ContactInfo"/>
      </w:pPr>
      <w:r>
        <w:t>+918088179986</w:t>
      </w:r>
    </w:p>
    <w:p w14:paraId="34FB6C97" w14:textId="4931643F" w:rsidR="00D10A96" w:rsidRPr="00A239BF" w:rsidRDefault="00EC42C6" w:rsidP="00D10A96">
      <w:pPr>
        <w:pStyle w:val="ContactInfo"/>
        <w:rPr>
          <w:lang w:val="fr-FR"/>
        </w:rPr>
      </w:pPr>
      <w:r>
        <w:t>rakshitanaik17@gmail.com</w:t>
      </w:r>
    </w:p>
    <w:p w14:paraId="2C81B100" w14:textId="27525FCD" w:rsidR="00D10A96" w:rsidRDefault="009138D2" w:rsidP="00D10A96">
      <w:pPr>
        <w:pStyle w:val="ContactInfo"/>
        <w:rPr>
          <w:lang w:val="fr-FR"/>
        </w:rPr>
      </w:pPr>
      <w:r>
        <w:rPr>
          <w:lang w:val="fr-FR"/>
        </w:rPr>
        <w:t>jogalse kantri road ankola</w:t>
      </w:r>
    </w:p>
    <w:p w14:paraId="1CB53912" w14:textId="518BD23D" w:rsidR="00A3562B" w:rsidRPr="00A3562B" w:rsidRDefault="00A3562B" w:rsidP="00A3562B">
      <w:pPr>
        <w:tabs>
          <w:tab w:val="left" w:pos="2856"/>
        </w:tabs>
        <w:rPr>
          <w:lang w:val="fr-FR"/>
        </w:rPr>
      </w:pPr>
    </w:p>
    <w:p w14:paraId="0670262B" w14:textId="77777777" w:rsidR="00D10A96" w:rsidRPr="00A239BF" w:rsidRDefault="00D10A96" w:rsidP="00D10A96">
      <w:pPr>
        <w:pStyle w:val="Line"/>
        <w:rPr>
          <w:lang w:val="fr-FR"/>
        </w:rPr>
      </w:pPr>
    </w:p>
    <w:p w14:paraId="1774F8F2" w14:textId="77777777" w:rsidR="00D10A96" w:rsidRPr="00A239BF" w:rsidRDefault="00F57C69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AC04BCD900F9489A8EF305FF67090CF3"/>
          </w:placeholder>
          <w:temporary/>
          <w:showingPlcHdr/>
          <w15:appearance w15:val="hidden"/>
        </w:sdtPr>
        <w:sdtEndPr/>
        <w:sdtContent>
          <w:r w:rsidR="00D10A96" w:rsidRPr="001421E7">
            <w:rPr>
              <w:u w:val="single"/>
              <w:lang w:val="fr-FR"/>
            </w:rPr>
            <w:t>Objective</w:t>
          </w:r>
        </w:sdtContent>
      </w:sdt>
    </w:p>
    <w:p w14:paraId="7D7F0DAA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737BBC02" wp14:editId="6CE88DD6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A4474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E3C23FA" w14:textId="77777777" w:rsidR="00D10A96" w:rsidRDefault="00F57C69" w:rsidP="00F02E6B">
      <w:sdt>
        <w:sdtPr>
          <w:id w:val="1188646985"/>
          <w:placeholder>
            <w:docPart w:val="2E7E85D4B0CB4A63BB405D754073F124"/>
          </w:placeholder>
          <w:temporary/>
          <w:showingPlcHdr/>
          <w15:appearance w15:val="hidden"/>
        </w:sdtPr>
        <w:sdtEndPr/>
        <w:sdtContent>
          <w:r w:rsidR="00A239BF" w:rsidRPr="00A239BF">
            <w:t>To utilize my expert editorial skills to deliver error-free, engaging, and high-quality content for a variety of clients and industries.</w:t>
          </w:r>
        </w:sdtContent>
      </w:sdt>
    </w:p>
    <w:p w14:paraId="343CF2FB" w14:textId="77777777" w:rsidR="00D10A96" w:rsidRPr="00DC1B52" w:rsidRDefault="00D10A96" w:rsidP="00DC1B52">
      <w:pPr>
        <w:rPr>
          <w:sz w:val="18"/>
          <w:szCs w:val="16"/>
        </w:rPr>
      </w:pPr>
    </w:p>
    <w:p w14:paraId="214253C3" w14:textId="77777777" w:rsidR="00D10A96" w:rsidRDefault="00F57C69" w:rsidP="00F41319">
      <w:pPr>
        <w:pStyle w:val="Heading1"/>
      </w:pPr>
      <w:sdt>
        <w:sdtPr>
          <w:id w:val="1904716257"/>
          <w:placeholder>
            <w:docPart w:val="2D5BEF30066148A0941A4AFC4DA8D237"/>
          </w:placeholder>
          <w:temporary/>
          <w:showingPlcHdr/>
          <w15:appearance w15:val="hidden"/>
        </w:sdtPr>
        <w:sdtEndPr/>
        <w:sdtContent>
          <w:r w:rsidR="00D10A96" w:rsidRPr="001421E7">
            <w:rPr>
              <w:u w:val="single"/>
            </w:rPr>
            <w:t>Skills &amp; Abilities</w:t>
          </w:r>
        </w:sdtContent>
      </w:sdt>
    </w:p>
    <w:p w14:paraId="08942BBF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0964759" wp14:editId="103BFDDF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F424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" strokecolor="#bfbfbf" strokeweight=".5pt">
                <v:stroke joinstyle="miter"/>
                <w10:anchorlock/>
              </v:line>
            </w:pict>
          </mc:Fallback>
        </mc:AlternateContent>
      </w:r>
    </w:p>
    <w:p w14:paraId="375EF1F0" w14:textId="10998E7C" w:rsidR="00D10A96" w:rsidRDefault="006B22F0" w:rsidP="006B22F0">
      <w:pPr>
        <w:pStyle w:val="ListParagraph"/>
        <w:numPr>
          <w:ilvl w:val="0"/>
          <w:numId w:val="31"/>
        </w:numPr>
      </w:pPr>
      <w:r>
        <w:t xml:space="preserve">BASIC </w:t>
      </w:r>
      <w:r w:rsidR="008258E1">
        <w:t>WEB FRONTEND:</w:t>
      </w:r>
    </w:p>
    <w:p w14:paraId="55761910" w14:textId="4EE60638" w:rsidR="008258E1" w:rsidRDefault="008258E1" w:rsidP="008258E1">
      <w:pPr>
        <w:pStyle w:val="ListParagraph"/>
      </w:pPr>
      <w:r>
        <w:t xml:space="preserve">         HTML, CSS, JAVASCRIPT</w:t>
      </w:r>
    </w:p>
    <w:p w14:paraId="69897399" w14:textId="6DFBE20B" w:rsidR="008258E1" w:rsidRDefault="008258E1" w:rsidP="008258E1">
      <w:pPr>
        <w:pStyle w:val="ListParagraph"/>
        <w:numPr>
          <w:ilvl w:val="0"/>
          <w:numId w:val="31"/>
        </w:numPr>
      </w:pPr>
      <w:r>
        <w:t>BASIC BACKEND:</w:t>
      </w:r>
    </w:p>
    <w:p w14:paraId="731BA645" w14:textId="50D6F455" w:rsidR="008258E1" w:rsidRDefault="008258E1" w:rsidP="008258E1">
      <w:pPr>
        <w:pStyle w:val="ListParagraph"/>
      </w:pPr>
      <w:r>
        <w:t xml:space="preserve">         JAVA, PYTHON</w:t>
      </w:r>
    </w:p>
    <w:p w14:paraId="61684129" w14:textId="7D422198" w:rsidR="008258E1" w:rsidRDefault="008258E1" w:rsidP="008258E1">
      <w:pPr>
        <w:pStyle w:val="ListParagraph"/>
        <w:numPr>
          <w:ilvl w:val="0"/>
          <w:numId w:val="31"/>
        </w:numPr>
      </w:pPr>
      <w:r>
        <w:t>BASIC DBMS – SQL</w:t>
      </w:r>
    </w:p>
    <w:p w14:paraId="61932750" w14:textId="27431139" w:rsidR="008258E1" w:rsidRDefault="008258E1" w:rsidP="008258E1">
      <w:pPr>
        <w:pStyle w:val="ListParagraph"/>
        <w:numPr>
          <w:ilvl w:val="0"/>
          <w:numId w:val="31"/>
        </w:numPr>
      </w:pPr>
      <w:r>
        <w:t>ADDITIONAL SKILLS:</w:t>
      </w:r>
    </w:p>
    <w:p w14:paraId="064AB499" w14:textId="7BD4869B" w:rsidR="00A3562B" w:rsidRDefault="008258E1" w:rsidP="008258E1">
      <w:pPr>
        <w:pStyle w:val="ListParagraph"/>
      </w:pPr>
      <w:r>
        <w:t xml:space="preserve">        </w:t>
      </w:r>
      <w:r w:rsidR="00A3562B">
        <w:t xml:space="preserve"> </w:t>
      </w:r>
      <w:r>
        <w:t>PRESENTATION, DEBUGGING, LEADERSHIP</w:t>
      </w:r>
    </w:p>
    <w:p w14:paraId="52F880FC" w14:textId="3E45294E" w:rsidR="008258E1" w:rsidRDefault="00A3562B" w:rsidP="008258E1">
      <w:pPr>
        <w:pStyle w:val="ListParagraph"/>
      </w:pPr>
      <w:r>
        <w:t xml:space="preserve">         HARDWORKING, COMMUNICATION, FAST LEARNER</w:t>
      </w:r>
    </w:p>
    <w:p w14:paraId="50745CD4" w14:textId="77777777" w:rsidR="00D10A96" w:rsidRPr="00DC1B52" w:rsidRDefault="00D10A96" w:rsidP="00F41319">
      <w:pPr>
        <w:rPr>
          <w:sz w:val="18"/>
          <w:szCs w:val="16"/>
        </w:rPr>
      </w:pPr>
    </w:p>
    <w:p w14:paraId="1B1A0649" w14:textId="0493A982" w:rsidR="00D10A96" w:rsidRPr="001421E7" w:rsidRDefault="008A11C2" w:rsidP="00DC1B52">
      <w:pPr>
        <w:pStyle w:val="Heading1"/>
        <w:rPr>
          <w:u w:val="single"/>
        </w:rPr>
      </w:pPr>
      <w:r w:rsidRPr="001421E7">
        <w:rPr>
          <w:u w:val="single"/>
        </w:rPr>
        <w:t>education</w:t>
      </w:r>
    </w:p>
    <w:p w14:paraId="506FED1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8871400" wp14:editId="2117227D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3343B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0E8867D" w14:textId="090B3462" w:rsidR="00D10A96" w:rsidRPr="008A11C2" w:rsidRDefault="008A11C2" w:rsidP="008A11C2">
      <w:pPr>
        <w:pStyle w:val="Heading2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SSLC</w:t>
      </w:r>
    </w:p>
    <w:p w14:paraId="237C6D83" w14:textId="4A74A6FE" w:rsidR="00D10A96" w:rsidRPr="00021847" w:rsidRDefault="008A11C2" w:rsidP="005B0C45">
      <w:pPr>
        <w:pStyle w:val="Heading3"/>
        <w:numPr>
          <w:ilvl w:val="0"/>
          <w:numId w:val="29"/>
        </w:numPr>
      </w:pPr>
      <w:r>
        <w:t>P.</w:t>
      </w:r>
      <w:r w:rsidR="005B0C45">
        <w:t>M. HIGH</w:t>
      </w:r>
      <w:r>
        <w:t xml:space="preserve"> </w:t>
      </w:r>
      <w:r w:rsidR="006B22F0">
        <w:t>SCHOOL, ANKOLA</w:t>
      </w:r>
      <w:r>
        <w:t xml:space="preserve"> </w:t>
      </w:r>
    </w:p>
    <w:p w14:paraId="7781F70E" w14:textId="25595928" w:rsidR="00D10A96" w:rsidRDefault="005B0C45" w:rsidP="005B0C45">
      <w:pPr>
        <w:pStyle w:val="NormalIndent"/>
        <w:numPr>
          <w:ilvl w:val="0"/>
          <w:numId w:val="29"/>
        </w:numPr>
      </w:pPr>
      <w:r>
        <w:t>MARKS: 81.76%</w:t>
      </w:r>
    </w:p>
    <w:p w14:paraId="4FEFC454" w14:textId="663A2C5C" w:rsidR="00D10A96" w:rsidRPr="00F02E6B" w:rsidRDefault="008A11C2" w:rsidP="00021847">
      <w:pPr>
        <w:pStyle w:val="Heading2"/>
      </w:pPr>
      <w:r>
        <w:rPr>
          <w:rStyle w:val="NotBold"/>
        </w:rPr>
        <w:t>2020-2021</w:t>
      </w:r>
      <w:r w:rsidR="00021847" w:rsidRPr="00021847">
        <w:rPr>
          <w:rStyle w:val="NotBold"/>
        </w:rPr>
        <w:tab/>
      </w:r>
      <w:r>
        <w:rPr>
          <w:sz w:val="32"/>
          <w:szCs w:val="32"/>
        </w:rPr>
        <w:t>PUC</w:t>
      </w:r>
    </w:p>
    <w:p w14:paraId="1E70D930" w14:textId="78373676" w:rsidR="005B0C45" w:rsidRDefault="005B0C45" w:rsidP="005B0C45">
      <w:pPr>
        <w:pStyle w:val="Heading3"/>
        <w:numPr>
          <w:ilvl w:val="0"/>
          <w:numId w:val="30"/>
        </w:numPr>
      </w:pPr>
      <w:r>
        <w:t>HIMALAYA P. U. COLLEGE</w:t>
      </w:r>
      <w:r w:rsidR="006B22F0">
        <w:t>,</w:t>
      </w:r>
      <w:r>
        <w:t xml:space="preserve"> ANKOLA</w:t>
      </w:r>
    </w:p>
    <w:p w14:paraId="0A79B9CF" w14:textId="7F504020" w:rsidR="006B22F0" w:rsidRPr="006B22F0" w:rsidRDefault="005B0C45" w:rsidP="00B144A6">
      <w:pPr>
        <w:pStyle w:val="Heading3"/>
        <w:numPr>
          <w:ilvl w:val="0"/>
          <w:numId w:val="30"/>
        </w:numPr>
        <w:rPr>
          <w:bCs/>
        </w:rPr>
      </w:pPr>
      <w:r>
        <w:rPr>
          <w:bCs/>
        </w:rPr>
        <w:t>MARKS: 85.86%</w:t>
      </w:r>
      <w:r w:rsidR="006B22F0">
        <w:rPr>
          <w:bCs/>
        </w:rPr>
        <w:t xml:space="preserve">   </w:t>
      </w:r>
    </w:p>
    <w:p w14:paraId="57ADBA96" w14:textId="11D6A6DF" w:rsidR="006B22F0" w:rsidRPr="00B144A6" w:rsidRDefault="006B22F0" w:rsidP="00B144A6">
      <w:pPr>
        <w:pStyle w:val="ListParagraph"/>
        <w:numPr>
          <w:ilvl w:val="1"/>
          <w:numId w:val="39"/>
        </w:numPr>
        <w:rPr>
          <w:sz w:val="32"/>
          <w:szCs w:val="32"/>
        </w:rPr>
      </w:pPr>
      <w:r>
        <w:t xml:space="preserve">                          </w:t>
      </w:r>
      <w:r w:rsidRPr="00B144A6">
        <w:rPr>
          <w:b/>
          <w:bCs/>
          <w:sz w:val="32"/>
          <w:szCs w:val="32"/>
        </w:rPr>
        <w:t>BTECH-CS(</w:t>
      </w:r>
      <w:r w:rsidRPr="00B144A6">
        <w:rPr>
          <w:sz w:val="32"/>
          <w:szCs w:val="32"/>
        </w:rPr>
        <w:t>PURSUVING</w:t>
      </w:r>
      <w:r w:rsidRPr="00B144A6">
        <w:rPr>
          <w:b/>
          <w:bCs/>
          <w:sz w:val="32"/>
          <w:szCs w:val="32"/>
        </w:rPr>
        <w:t>)</w:t>
      </w:r>
    </w:p>
    <w:p w14:paraId="0F16249A" w14:textId="1501A246" w:rsidR="006B22F0" w:rsidRDefault="006B22F0" w:rsidP="00B144A6">
      <w:pPr>
        <w:pStyle w:val="ListParagraph"/>
        <w:numPr>
          <w:ilvl w:val="0"/>
          <w:numId w:val="30"/>
        </w:numPr>
      </w:pPr>
      <w:r>
        <w:t xml:space="preserve">SRINIVAS UNIVERSITY, INSTITUTE OF ENGINEERING AND TECHNOLOGY, </w:t>
      </w:r>
      <w:r w:rsidR="00CD18D0">
        <w:t>MUKKA, MANGALORE</w:t>
      </w:r>
    </w:p>
    <w:p w14:paraId="53B72ADC" w14:textId="71DE5624" w:rsidR="00CD18D0" w:rsidRDefault="00CD18D0" w:rsidP="00B144A6">
      <w:pPr>
        <w:pStyle w:val="ListParagraph"/>
        <w:numPr>
          <w:ilvl w:val="0"/>
          <w:numId w:val="30"/>
        </w:numPr>
      </w:pPr>
      <w:r>
        <w:t>SGPA:</w:t>
      </w:r>
    </w:p>
    <w:p w14:paraId="6358F92E" w14:textId="6161C864" w:rsidR="00CD18D0" w:rsidRDefault="00CD18D0" w:rsidP="00CD18D0">
      <w:pPr>
        <w:pStyle w:val="ListParagraph"/>
        <w:ind w:left="2890"/>
      </w:pPr>
      <w:r>
        <w:t xml:space="preserve">         1</w:t>
      </w:r>
      <w:r>
        <w:rPr>
          <w:vertAlign w:val="superscript"/>
        </w:rPr>
        <w:t xml:space="preserve">ST </w:t>
      </w:r>
      <w:r>
        <w:t>SEM: 8.63</w:t>
      </w:r>
    </w:p>
    <w:p w14:paraId="70115834" w14:textId="3633E744" w:rsidR="00CD18D0" w:rsidRDefault="00CD18D0" w:rsidP="00CD18D0">
      <w:pPr>
        <w:pStyle w:val="ListParagraph"/>
        <w:ind w:left="2890"/>
      </w:pPr>
      <w:r>
        <w:t xml:space="preserve">         2</w:t>
      </w:r>
      <w:r>
        <w:rPr>
          <w:vertAlign w:val="superscript"/>
        </w:rPr>
        <w:t>ND</w:t>
      </w:r>
      <w:r>
        <w:t>SEM: 9.50</w:t>
      </w:r>
    </w:p>
    <w:p w14:paraId="003BDA7F" w14:textId="43ABA230" w:rsidR="00CD18D0" w:rsidRPr="00CD18D0" w:rsidRDefault="00CD18D0" w:rsidP="00CD18D0">
      <w:pPr>
        <w:pStyle w:val="ListParagraph"/>
        <w:ind w:left="2890"/>
      </w:pPr>
      <w:r>
        <w:t xml:space="preserve">         3</w:t>
      </w:r>
      <w:r>
        <w:rPr>
          <w:vertAlign w:val="superscript"/>
        </w:rPr>
        <w:t>RD</w:t>
      </w:r>
      <w:r>
        <w:t xml:space="preserve">SEM: </w:t>
      </w:r>
      <w:r w:rsidR="00F76607">
        <w:t>8.7</w:t>
      </w:r>
    </w:p>
    <w:p w14:paraId="52C249A3" w14:textId="77777777" w:rsidR="00D10A96" w:rsidRPr="00DC1B52" w:rsidRDefault="00D10A96" w:rsidP="00DC1B52">
      <w:pPr>
        <w:rPr>
          <w:rStyle w:val="Heading2Char"/>
          <w:sz w:val="18"/>
        </w:rPr>
      </w:pPr>
    </w:p>
    <w:p w14:paraId="028FD3ED" w14:textId="1B1465E3" w:rsidR="00D10A96" w:rsidRPr="00EA6935" w:rsidRDefault="001421E7" w:rsidP="00F02E6B">
      <w:pPr>
        <w:pStyle w:val="Heading1"/>
        <w:rPr>
          <w:rFonts w:cstheme="majorBidi"/>
          <w:bCs/>
          <w:szCs w:val="22"/>
          <w:u w:val="single"/>
        </w:rPr>
      </w:pPr>
      <w:r w:rsidRPr="00EA6935">
        <w:rPr>
          <w:rFonts w:cstheme="majorBidi"/>
          <w:bCs/>
          <w:szCs w:val="22"/>
          <w:u w:val="single"/>
        </w:rPr>
        <w:t>PROJECTS</w:t>
      </w:r>
    </w:p>
    <w:p w14:paraId="62C1D92D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F92CAC3" wp14:editId="0D795AE8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9657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odhi/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41B58863" w14:textId="3D39D5E1" w:rsidR="00D10A96" w:rsidRDefault="001421E7" w:rsidP="00CD18D0">
      <w:pPr>
        <w:pStyle w:val="Heading2"/>
      </w:pPr>
      <w:r>
        <w:rPr>
          <w:rStyle w:val="NotBold"/>
        </w:rPr>
        <w:t xml:space="preserve">MINOR PROJECTS: </w:t>
      </w:r>
      <w:r w:rsidR="00021847" w:rsidRPr="00021847">
        <w:rPr>
          <w:rStyle w:val="NotBold"/>
        </w:rPr>
        <w:tab/>
      </w:r>
      <w:r w:rsidR="007B0BDB">
        <w:rPr>
          <w:rStyle w:val="NotBold"/>
          <w:b/>
          <w:bCs/>
        </w:rPr>
        <w:t xml:space="preserve">1. </w:t>
      </w:r>
      <w:r>
        <w:t>IOT BASED HOME AUTOMATION</w:t>
      </w:r>
    </w:p>
    <w:p w14:paraId="26FE562C" w14:textId="00318928" w:rsidR="00D10A96" w:rsidRDefault="007B0BDB" w:rsidP="007B0BDB">
      <w:pPr>
        <w:pStyle w:val="NormalIndent"/>
        <w:ind w:left="0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/>
          <w:color w:val="000000" w:themeColor="text1"/>
          <w:szCs w:val="24"/>
        </w:rPr>
        <w:t xml:space="preserve">                                          </w:t>
      </w:r>
      <w:r>
        <w:rPr>
          <w:rFonts w:eastAsiaTheme="majorEastAsia" w:cstheme="majorBidi"/>
          <w:bCs/>
          <w:color w:val="000000" w:themeColor="text1"/>
          <w:szCs w:val="24"/>
        </w:rPr>
        <w:t>TEAM SIZE: INDIVIDUALS</w:t>
      </w:r>
    </w:p>
    <w:p w14:paraId="063C93A7" w14:textId="77777777" w:rsidR="00D10A96" w:rsidRPr="00DC1B52" w:rsidRDefault="00D10A96" w:rsidP="00D10A96"/>
    <w:p w14:paraId="5CF933F3" w14:textId="15EC1991" w:rsidR="00D10A96" w:rsidRPr="00EA6935" w:rsidRDefault="00EA6935" w:rsidP="00D10A96">
      <w:pPr>
        <w:pStyle w:val="Heading1"/>
        <w:rPr>
          <w:rStyle w:val="Heading1Char"/>
          <w:caps/>
          <w:u w:val="single"/>
        </w:rPr>
      </w:pPr>
      <w:r w:rsidRPr="00EA6935">
        <w:rPr>
          <w:rStyle w:val="Heading1Char"/>
          <w:caps/>
          <w:u w:val="single"/>
        </w:rPr>
        <w:t>internships</w:t>
      </w:r>
    </w:p>
    <w:p w14:paraId="5F4AD9A7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3A13560" wp14:editId="5A89551A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52198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nRQQf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558CB67B" w14:textId="32000E11" w:rsidR="00D10A96" w:rsidRDefault="00EA6935" w:rsidP="00F02E6B">
      <w:pPr>
        <w:rPr>
          <w:b/>
          <w:bCs/>
        </w:rPr>
      </w:pPr>
      <w:r>
        <w:t>AUG 2023 – SEP 2023</w:t>
      </w:r>
      <w:r w:rsidR="00B144A6">
        <w:t xml:space="preserve">                  </w:t>
      </w:r>
      <w:r w:rsidR="00B144A6">
        <w:rPr>
          <w:b/>
          <w:bCs/>
        </w:rPr>
        <w:t>THANIYA TECHNOLOGY</w:t>
      </w:r>
    </w:p>
    <w:p w14:paraId="472863D0" w14:textId="751A8E9B" w:rsidR="004D3AC1" w:rsidRDefault="004D3AC1" w:rsidP="00F02E6B">
      <w:pPr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</w:p>
    <w:p w14:paraId="64977813" w14:textId="4D532456" w:rsidR="00B144A6" w:rsidRPr="00B144A6" w:rsidRDefault="00B144A6" w:rsidP="00F02E6B">
      <w:pPr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</w:p>
    <w:p w14:paraId="12416C38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72E16A85" w14:textId="01F4C667" w:rsidR="00D10A96" w:rsidRPr="004D3AC1" w:rsidRDefault="004D3AC1" w:rsidP="00DC1B52">
      <w:pPr>
        <w:pStyle w:val="Heading1"/>
        <w:rPr>
          <w:u w:val="single"/>
        </w:rPr>
      </w:pPr>
      <w:r w:rsidRPr="004D3AC1">
        <w:rPr>
          <w:u w:val="single"/>
        </w:rPr>
        <w:t>COURSES AND CERTIFICATION</w:t>
      </w:r>
    </w:p>
    <w:p w14:paraId="4CC069C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192AD3F" wp14:editId="530D2BD1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82C0D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HLyRWz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0CA6BBB5" w14:textId="42EF0C94" w:rsidR="00D10A96" w:rsidRDefault="006170C4" w:rsidP="004D3AC1">
      <w:pPr>
        <w:pStyle w:val="ListParagraph"/>
        <w:numPr>
          <w:ilvl w:val="0"/>
          <w:numId w:val="43"/>
        </w:numPr>
      </w:pPr>
      <w:r>
        <w:t>INTRODUCTION TO PYTHON, BY INFOSYS SPRINGBOARD</w:t>
      </w:r>
    </w:p>
    <w:p w14:paraId="3D58178C" w14:textId="77777777" w:rsidR="006170C4" w:rsidRDefault="006170C4" w:rsidP="006170C4">
      <w:pPr>
        <w:pStyle w:val="ListParagraph"/>
        <w:numPr>
          <w:ilvl w:val="0"/>
          <w:numId w:val="43"/>
        </w:numPr>
      </w:pPr>
      <w:r>
        <w:t xml:space="preserve">BASICS OF PYTHON, BY </w:t>
      </w:r>
      <w:r>
        <w:t>INFOSYS SPRINGBOARD</w:t>
      </w:r>
    </w:p>
    <w:p w14:paraId="67C26866" w14:textId="1377971D" w:rsidR="006170C4" w:rsidRDefault="006170C4" w:rsidP="004D3AC1">
      <w:pPr>
        <w:pStyle w:val="ListParagraph"/>
        <w:numPr>
          <w:ilvl w:val="0"/>
          <w:numId w:val="43"/>
        </w:numPr>
      </w:pPr>
      <w:r>
        <w:t>CHATGPT FOR EVERYONE, BY GUVI</w:t>
      </w:r>
    </w:p>
    <w:p w14:paraId="6DECF877" w14:textId="327EBADD" w:rsidR="006170C4" w:rsidRDefault="006170C4" w:rsidP="004D3AC1">
      <w:pPr>
        <w:pStyle w:val="ListParagraph"/>
        <w:numPr>
          <w:ilvl w:val="0"/>
          <w:numId w:val="43"/>
        </w:numPr>
      </w:pPr>
      <w:r>
        <w:t>GAME DEVELOPMENT USING PYGAME, BY GUVI</w:t>
      </w:r>
    </w:p>
    <w:p w14:paraId="42D373F2" w14:textId="4513E594" w:rsidR="00B147E0" w:rsidRDefault="00B147E0" w:rsidP="00B147E0">
      <w:pPr>
        <w:pStyle w:val="ListParagraph"/>
        <w:ind w:left="816"/>
      </w:pPr>
    </w:p>
    <w:p w14:paraId="275B305D" w14:textId="77777777" w:rsidR="00B147E0" w:rsidRDefault="00B147E0" w:rsidP="00B147E0">
      <w:pPr>
        <w:pStyle w:val="ListParagraph"/>
        <w:ind w:left="816"/>
      </w:pPr>
    </w:p>
    <w:p w14:paraId="6EA282CC" w14:textId="6D396F1F" w:rsidR="006170C4" w:rsidRPr="004D3AC1" w:rsidRDefault="00B147E0" w:rsidP="006170C4">
      <w:pPr>
        <w:pStyle w:val="Heading1"/>
        <w:rPr>
          <w:u w:val="single"/>
        </w:rPr>
      </w:pPr>
      <w:r>
        <w:rPr>
          <w:u w:val="single"/>
        </w:rPr>
        <w:t>curriculum activites</w:t>
      </w:r>
    </w:p>
    <w:p w14:paraId="6B80CE08" w14:textId="77777777" w:rsidR="006170C4" w:rsidRPr="00D10A96" w:rsidRDefault="006170C4" w:rsidP="006170C4">
      <w:pPr>
        <w:pStyle w:val="Line"/>
      </w:pPr>
      <w:r w:rsidRPr="00D10A96">
        <mc:AlternateContent>
          <mc:Choice Requires="wps">
            <w:drawing>
              <wp:inline distT="0" distB="0" distL="0" distR="0" wp14:anchorId="3CD54AFD" wp14:editId="5DAAA17A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9378B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76D07E9" w14:textId="7A86A8F3" w:rsidR="006170C4" w:rsidRDefault="00B147E0" w:rsidP="006170C4">
      <w:pPr>
        <w:pStyle w:val="ListParagraph"/>
        <w:numPr>
          <w:ilvl w:val="0"/>
          <w:numId w:val="43"/>
        </w:numPr>
      </w:pPr>
      <w:r>
        <w:t>TEAM LEADER</w:t>
      </w:r>
    </w:p>
    <w:p w14:paraId="1B0C6572" w14:textId="11A73E89" w:rsidR="00B147E0" w:rsidRDefault="00B147E0" w:rsidP="00B147E0">
      <w:pPr>
        <w:pStyle w:val="ListParagraph"/>
        <w:ind w:left="816"/>
      </w:pPr>
      <w:r>
        <w:t xml:space="preserve">       As having a good leadership quality, </w:t>
      </w:r>
      <w:r w:rsidR="00E0098B">
        <w:t>assigned as a Team leader in school, college.</w:t>
      </w:r>
    </w:p>
    <w:p w14:paraId="2CE1F0C3" w14:textId="7E4E6B0D" w:rsidR="006170C4" w:rsidRDefault="00E0098B" w:rsidP="00E0098B">
      <w:pPr>
        <w:pStyle w:val="ListParagraph"/>
        <w:numPr>
          <w:ilvl w:val="0"/>
          <w:numId w:val="43"/>
        </w:numPr>
      </w:pPr>
      <w:r>
        <w:t xml:space="preserve">Participated in </w:t>
      </w:r>
    </w:p>
    <w:p w14:paraId="216DCA22" w14:textId="5E36623C" w:rsidR="00A3562B" w:rsidRDefault="00A3562B" w:rsidP="00A3562B"/>
    <w:p w14:paraId="6763815E" w14:textId="6F66F0BA" w:rsidR="00A3562B" w:rsidRDefault="00A3562B" w:rsidP="00A3562B"/>
    <w:p w14:paraId="6F8C2CB5" w14:textId="0126D23E" w:rsidR="00E6350B" w:rsidRPr="004D3AC1" w:rsidRDefault="00E6350B" w:rsidP="00E6350B">
      <w:pPr>
        <w:pStyle w:val="Heading1"/>
        <w:rPr>
          <w:u w:val="single"/>
        </w:rPr>
      </w:pPr>
      <w:r>
        <w:rPr>
          <w:u w:val="single"/>
        </w:rPr>
        <w:t>CO-C</w:t>
      </w:r>
      <w:r>
        <w:rPr>
          <w:u w:val="single"/>
        </w:rPr>
        <w:t>urriculum activites</w:t>
      </w:r>
    </w:p>
    <w:p w14:paraId="6F9BFE6F" w14:textId="77777777" w:rsidR="00E6350B" w:rsidRPr="00D10A96" w:rsidRDefault="00E6350B" w:rsidP="00E6350B">
      <w:pPr>
        <w:pStyle w:val="Line"/>
      </w:pPr>
      <w:r w:rsidRPr="00D10A96">
        <mc:AlternateContent>
          <mc:Choice Requires="wps">
            <w:drawing>
              <wp:inline distT="0" distB="0" distL="0" distR="0" wp14:anchorId="5BD60941" wp14:editId="3D2DF76D">
                <wp:extent cx="59436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984B4F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B2DF9E4" w14:textId="7205095E" w:rsidR="00A3562B" w:rsidRDefault="00A3562B" w:rsidP="00E6350B"/>
    <w:p w14:paraId="694DB160" w14:textId="086AECB1" w:rsidR="00E6350B" w:rsidRPr="004D3AC1" w:rsidRDefault="00E6350B" w:rsidP="00E6350B">
      <w:pPr>
        <w:pStyle w:val="Heading1"/>
        <w:rPr>
          <w:u w:val="single"/>
        </w:rPr>
      </w:pPr>
      <w:r>
        <w:rPr>
          <w:u w:val="single"/>
        </w:rPr>
        <w:t>PERSONAL DETAILS</w:t>
      </w:r>
    </w:p>
    <w:p w14:paraId="649A9A1F" w14:textId="77777777" w:rsidR="00E6350B" w:rsidRPr="00D10A96" w:rsidRDefault="00E6350B" w:rsidP="00E6350B">
      <w:pPr>
        <w:pStyle w:val="Line"/>
      </w:pPr>
      <w:r w:rsidRPr="00D10A96">
        <mc:AlternateContent>
          <mc:Choice Requires="wps">
            <w:drawing>
              <wp:inline distT="0" distB="0" distL="0" distR="0" wp14:anchorId="70E68094" wp14:editId="55DF9BE9">
                <wp:extent cx="5943600" cy="0"/>
                <wp:effectExtent l="0" t="0" r="0" b="0"/>
                <wp:docPr id="5" name="Straight Connector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A5B45E" id="Straight Connector 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39C5E9E" w14:textId="12BC06AC" w:rsidR="00E6350B" w:rsidRDefault="00E6350B" w:rsidP="00E6350B">
      <w:pPr>
        <w:pStyle w:val="ListParagraph"/>
        <w:numPr>
          <w:ilvl w:val="0"/>
          <w:numId w:val="43"/>
        </w:numPr>
      </w:pPr>
      <w:r>
        <w:t>DOB: 19-06-2003</w:t>
      </w:r>
    </w:p>
    <w:p w14:paraId="52589CDF" w14:textId="352F2E99" w:rsidR="00E6350B" w:rsidRDefault="00E6350B" w:rsidP="00E6350B">
      <w:pPr>
        <w:pStyle w:val="ListParagraph"/>
        <w:numPr>
          <w:ilvl w:val="0"/>
          <w:numId w:val="43"/>
        </w:numPr>
      </w:pPr>
      <w:r>
        <w:t>KNOWN LAN</w:t>
      </w:r>
      <w:r w:rsidR="004C7D19">
        <w:t>GUAGE: ENGLISH, KANNADA, HINDI</w:t>
      </w:r>
    </w:p>
    <w:p w14:paraId="1BAECF50" w14:textId="174C4833" w:rsidR="004C7D19" w:rsidRDefault="004C7D19" w:rsidP="00E6350B">
      <w:pPr>
        <w:pStyle w:val="ListParagraph"/>
        <w:numPr>
          <w:ilvl w:val="0"/>
          <w:numId w:val="43"/>
        </w:numPr>
      </w:pPr>
      <w:r>
        <w:t>NATIONALITY: INDIAN</w:t>
      </w:r>
    </w:p>
    <w:p w14:paraId="1739BBF7" w14:textId="40D6AA72" w:rsidR="009B1EF1" w:rsidRDefault="004C7D19" w:rsidP="009B1EF1">
      <w:pPr>
        <w:pStyle w:val="ListParagraph"/>
        <w:numPr>
          <w:ilvl w:val="0"/>
          <w:numId w:val="43"/>
        </w:numPr>
      </w:pPr>
      <w:r>
        <w:t xml:space="preserve">HOBBIES: </w:t>
      </w:r>
      <w:r w:rsidR="009B1EF1">
        <w:t>DANCING, SINGING, DRAWING, READING</w:t>
      </w:r>
    </w:p>
    <w:p w14:paraId="0655BC0C" w14:textId="08A73DD7" w:rsidR="009B1EF1" w:rsidRDefault="009B1EF1" w:rsidP="009B1EF1"/>
    <w:p w14:paraId="6A585930" w14:textId="4682E4A8" w:rsidR="009B1EF1" w:rsidRPr="004D3AC1" w:rsidRDefault="00F57A50" w:rsidP="009B1EF1">
      <w:pPr>
        <w:pStyle w:val="Heading1"/>
        <w:rPr>
          <w:u w:val="single"/>
        </w:rPr>
      </w:pPr>
      <w:r>
        <w:rPr>
          <w:u w:val="single"/>
        </w:rPr>
        <w:t>DECLARATION</w:t>
      </w:r>
    </w:p>
    <w:p w14:paraId="5A627DDF" w14:textId="77777777" w:rsidR="009B1EF1" w:rsidRPr="00D10A96" w:rsidRDefault="009B1EF1" w:rsidP="009B1EF1">
      <w:pPr>
        <w:pStyle w:val="Line"/>
      </w:pPr>
      <w:r w:rsidRPr="00D10A96">
        <mc:AlternateContent>
          <mc:Choice Requires="wps">
            <w:drawing>
              <wp:inline distT="0" distB="0" distL="0" distR="0" wp14:anchorId="4CC4F26E" wp14:editId="3A955515">
                <wp:extent cx="59436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4E520F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309D878" w14:textId="5E3702CE" w:rsidR="00CB2D58" w:rsidRDefault="00CB2D58" w:rsidP="00487F81">
      <w:r>
        <w:t xml:space="preserve">I hereby declare that the </w:t>
      </w:r>
      <w:r w:rsidR="00F57A50">
        <w:t>above-mentioned</w:t>
      </w:r>
      <w:r>
        <w:t xml:space="preserve"> information is true to the best of my belief and knowledge. </w:t>
      </w:r>
    </w:p>
    <w:p w14:paraId="151C2FCA" w14:textId="77777777" w:rsidR="00CB2D58" w:rsidRDefault="00CB2D58" w:rsidP="00CB2D58">
      <w:pPr>
        <w:pStyle w:val="ListParagraph"/>
        <w:ind w:left="816"/>
      </w:pPr>
    </w:p>
    <w:p w14:paraId="4CC71018" w14:textId="77777777" w:rsidR="00CB2D58" w:rsidRDefault="00CB2D58" w:rsidP="00CB2D58">
      <w:pPr>
        <w:pStyle w:val="ListParagraph"/>
        <w:ind w:left="816"/>
      </w:pPr>
    </w:p>
    <w:p w14:paraId="11652B24" w14:textId="66CC520E" w:rsidR="00CB2D58" w:rsidRDefault="00CB2D58" w:rsidP="00CB2D58">
      <w:pPr>
        <w:pStyle w:val="ListParagraph"/>
        <w:ind w:left="816"/>
      </w:pPr>
      <w:r>
        <w:t xml:space="preserve">Date: 26-09-2022 </w:t>
      </w:r>
      <w:r>
        <w:t xml:space="preserve">                                                                                          RAKSHITA PRADEEP NAIK</w:t>
      </w:r>
    </w:p>
    <w:p w14:paraId="0F83C262" w14:textId="65FFC29C" w:rsidR="009B1EF1" w:rsidRDefault="00CB2D58" w:rsidP="00CB2D58">
      <w:pPr>
        <w:pStyle w:val="ListParagraph"/>
        <w:ind w:left="816"/>
      </w:pPr>
      <w:r>
        <w:t xml:space="preserve">Place: </w:t>
      </w:r>
      <w:r>
        <w:t xml:space="preserve">MUKKA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FC0BAB" w14:textId="77777777" w:rsidR="009B1EF1" w:rsidRDefault="009B1EF1" w:rsidP="009B1EF1"/>
    <w:p w14:paraId="4D6320E3" w14:textId="6EF18B7D" w:rsidR="009B1EF1" w:rsidRDefault="009B1EF1" w:rsidP="009B1EF1">
      <w:pPr>
        <w:pStyle w:val="ListParagraph"/>
        <w:ind w:left="816"/>
      </w:pPr>
    </w:p>
    <w:p w14:paraId="4381313F" w14:textId="77777777" w:rsidR="009B1EF1" w:rsidRDefault="009B1EF1" w:rsidP="009B1EF1">
      <w:pPr>
        <w:pStyle w:val="ListParagraph"/>
        <w:ind w:left="816"/>
      </w:pPr>
    </w:p>
    <w:p w14:paraId="46453D4E" w14:textId="77777777" w:rsidR="00E6350B" w:rsidRDefault="00E6350B" w:rsidP="00E6350B"/>
    <w:p w14:paraId="666C3B8B" w14:textId="61351E28" w:rsidR="00A3562B" w:rsidRDefault="00A3562B" w:rsidP="00A3562B">
      <w:pPr>
        <w:pStyle w:val="ListParagraph"/>
        <w:ind w:left="816"/>
      </w:pPr>
    </w:p>
    <w:p w14:paraId="4DD2DC7E" w14:textId="77777777" w:rsidR="00A3562B" w:rsidRPr="004D407C" w:rsidRDefault="00A3562B" w:rsidP="00A3562B">
      <w:pPr>
        <w:pStyle w:val="ListParagraph"/>
        <w:ind w:left="816"/>
      </w:pPr>
    </w:p>
    <w:sectPr w:rsidR="00A3562B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62C4" w14:textId="77777777" w:rsidR="00F57C69" w:rsidRDefault="00F57C69">
      <w:r>
        <w:separator/>
      </w:r>
    </w:p>
  </w:endnote>
  <w:endnote w:type="continuationSeparator" w:id="0">
    <w:p w14:paraId="0D951453" w14:textId="77777777" w:rsidR="00F57C69" w:rsidRDefault="00F5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6FC7" w14:textId="77777777" w:rsidR="00F57C69" w:rsidRDefault="00F57C69">
      <w:r>
        <w:separator/>
      </w:r>
    </w:p>
  </w:footnote>
  <w:footnote w:type="continuationSeparator" w:id="0">
    <w:p w14:paraId="5E0E244D" w14:textId="77777777" w:rsidR="00F57C69" w:rsidRDefault="00F5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1538E"/>
    <w:multiLevelType w:val="hybridMultilevel"/>
    <w:tmpl w:val="4DA064E8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1" w15:restartNumberingAfterBreak="0">
    <w:nsid w:val="07782580"/>
    <w:multiLevelType w:val="hybridMultilevel"/>
    <w:tmpl w:val="B6EA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E52F99"/>
    <w:multiLevelType w:val="multilevel"/>
    <w:tmpl w:val="7A2ED5D4"/>
    <w:lvl w:ilvl="0">
      <w:start w:val="2018"/>
      <w:numFmt w:val="decimal"/>
      <w:lvlText w:val="%1"/>
      <w:lvlJc w:val="left"/>
      <w:pPr>
        <w:ind w:left="936" w:hanging="936"/>
      </w:pPr>
      <w:rPr>
        <w:rFonts w:hint="default"/>
        <w:b w:val="0"/>
        <w:sz w:val="22"/>
      </w:rPr>
    </w:lvl>
    <w:lvl w:ilvl="1">
      <w:start w:val="2019"/>
      <w:numFmt w:val="decimal"/>
      <w:lvlText w:val="%1-%2"/>
      <w:lvlJc w:val="left"/>
      <w:pPr>
        <w:ind w:left="936" w:hanging="936"/>
      </w:pPr>
      <w:rPr>
        <w:rFonts w:hint="default"/>
        <w:b w:val="0"/>
        <w:sz w:val="22"/>
      </w:rPr>
    </w:lvl>
    <w:lvl w:ilvl="2">
      <w:start w:val="1"/>
      <w:numFmt w:val="upperLetter"/>
      <w:lvlText w:val="%1-%2.%3"/>
      <w:lvlJc w:val="left"/>
      <w:pPr>
        <w:ind w:left="936" w:hanging="936"/>
      </w:pPr>
      <w:rPr>
        <w:rFonts w:hint="default"/>
        <w:b w:val="0"/>
        <w:sz w:val="22"/>
      </w:rPr>
    </w:lvl>
    <w:lvl w:ilvl="3">
      <w:start w:val="1"/>
      <w:numFmt w:val="decimal"/>
      <w:lvlText w:val="%1-%2.%3.%4"/>
      <w:lvlJc w:val="left"/>
      <w:pPr>
        <w:ind w:left="936" w:hanging="936"/>
      </w:pPr>
      <w:rPr>
        <w:rFonts w:hint="default"/>
        <w:b w:val="0"/>
        <w:sz w:val="2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3" w15:restartNumberingAfterBreak="0">
    <w:nsid w:val="1D934D76"/>
    <w:multiLevelType w:val="hybridMultilevel"/>
    <w:tmpl w:val="C7942B0C"/>
    <w:lvl w:ilvl="0" w:tplc="40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14" w15:restartNumberingAfterBreak="0">
    <w:nsid w:val="1F0B23FF"/>
    <w:multiLevelType w:val="hybridMultilevel"/>
    <w:tmpl w:val="6A26BC62"/>
    <w:lvl w:ilvl="0" w:tplc="4009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15" w15:restartNumberingAfterBreak="0">
    <w:nsid w:val="22555A1F"/>
    <w:multiLevelType w:val="hybridMultilevel"/>
    <w:tmpl w:val="5478FF08"/>
    <w:lvl w:ilvl="0" w:tplc="40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16" w15:restartNumberingAfterBreak="0">
    <w:nsid w:val="28450A94"/>
    <w:multiLevelType w:val="hybridMultilevel"/>
    <w:tmpl w:val="051415CE"/>
    <w:lvl w:ilvl="0" w:tplc="4009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17" w15:restartNumberingAfterBreak="0">
    <w:nsid w:val="28B57494"/>
    <w:multiLevelType w:val="hybridMultilevel"/>
    <w:tmpl w:val="24FEA034"/>
    <w:lvl w:ilvl="0" w:tplc="4009000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4" w:hanging="360"/>
      </w:pPr>
      <w:rPr>
        <w:rFonts w:ascii="Wingdings" w:hAnsi="Wingdings" w:hint="default"/>
      </w:rPr>
    </w:lvl>
  </w:abstractNum>
  <w:abstractNum w:abstractNumId="18" w15:restartNumberingAfterBreak="0">
    <w:nsid w:val="2C4D444C"/>
    <w:multiLevelType w:val="hybridMultilevel"/>
    <w:tmpl w:val="D11EF47A"/>
    <w:lvl w:ilvl="0" w:tplc="4009000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4" w:hanging="360"/>
      </w:pPr>
      <w:rPr>
        <w:rFonts w:ascii="Wingdings" w:hAnsi="Wingdings" w:hint="default"/>
      </w:rPr>
    </w:lvl>
  </w:abstractNum>
  <w:abstractNum w:abstractNumId="19" w15:restartNumberingAfterBreak="0">
    <w:nsid w:val="2DFB2294"/>
    <w:multiLevelType w:val="multilevel"/>
    <w:tmpl w:val="8368B3BC"/>
    <w:lvl w:ilvl="0">
      <w:start w:val="2022"/>
      <w:numFmt w:val="decimal"/>
      <w:lvlText w:val="%1"/>
      <w:lvlJc w:val="left"/>
      <w:pPr>
        <w:ind w:left="936" w:hanging="936"/>
      </w:pPr>
      <w:rPr>
        <w:rFonts w:hint="default"/>
        <w:sz w:val="22"/>
      </w:rPr>
    </w:lvl>
    <w:lvl w:ilvl="1">
      <w:start w:val="2025"/>
      <w:numFmt w:val="decimal"/>
      <w:lvlText w:val="%1-%2"/>
      <w:lvlJc w:val="left"/>
      <w:pPr>
        <w:ind w:left="936" w:hanging="936"/>
      </w:pPr>
      <w:rPr>
        <w:rFonts w:hint="default"/>
        <w:sz w:val="22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  <w:sz w:val="22"/>
      </w:rPr>
    </w:lvl>
    <w:lvl w:ilvl="3">
      <w:start w:val="1"/>
      <w:numFmt w:val="decimal"/>
      <w:lvlText w:val="%1-%2.%3.%4"/>
      <w:lvlJc w:val="left"/>
      <w:pPr>
        <w:ind w:left="936" w:hanging="936"/>
      </w:pPr>
      <w:rPr>
        <w:rFonts w:hint="default"/>
        <w:sz w:val="2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0" w15:restartNumberingAfterBreak="0">
    <w:nsid w:val="33603756"/>
    <w:multiLevelType w:val="hybridMultilevel"/>
    <w:tmpl w:val="E61C5D40"/>
    <w:lvl w:ilvl="0" w:tplc="4009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21" w15:restartNumberingAfterBreak="0">
    <w:nsid w:val="39384CEC"/>
    <w:multiLevelType w:val="hybridMultilevel"/>
    <w:tmpl w:val="94367144"/>
    <w:lvl w:ilvl="0" w:tplc="40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2" w15:restartNumberingAfterBreak="0">
    <w:nsid w:val="3A797778"/>
    <w:multiLevelType w:val="hybridMultilevel"/>
    <w:tmpl w:val="0FDE358A"/>
    <w:lvl w:ilvl="0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3" w15:restartNumberingAfterBreak="0">
    <w:nsid w:val="3E3C5354"/>
    <w:multiLevelType w:val="hybridMultilevel"/>
    <w:tmpl w:val="0AFA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8B5FB0"/>
    <w:multiLevelType w:val="hybridMultilevel"/>
    <w:tmpl w:val="5A1C7AE6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6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9571FC2"/>
    <w:multiLevelType w:val="hybridMultilevel"/>
    <w:tmpl w:val="23CA62AE"/>
    <w:lvl w:ilvl="0" w:tplc="40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8" w15:restartNumberingAfterBreak="0">
    <w:nsid w:val="5A3C712B"/>
    <w:multiLevelType w:val="hybridMultilevel"/>
    <w:tmpl w:val="BAF27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27189"/>
    <w:multiLevelType w:val="hybridMultilevel"/>
    <w:tmpl w:val="EC5418F6"/>
    <w:lvl w:ilvl="0" w:tplc="40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30" w15:restartNumberingAfterBreak="0">
    <w:nsid w:val="62E81BB5"/>
    <w:multiLevelType w:val="hybridMultilevel"/>
    <w:tmpl w:val="61D0D5E2"/>
    <w:lvl w:ilvl="0" w:tplc="40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1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42A7565"/>
    <w:multiLevelType w:val="hybridMultilevel"/>
    <w:tmpl w:val="96CC95C0"/>
    <w:lvl w:ilvl="0" w:tplc="4009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33" w15:restartNumberingAfterBreak="0">
    <w:nsid w:val="66050923"/>
    <w:multiLevelType w:val="hybridMultilevel"/>
    <w:tmpl w:val="58D088C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4" w15:restartNumberingAfterBreak="0">
    <w:nsid w:val="6C15354D"/>
    <w:multiLevelType w:val="hybridMultilevel"/>
    <w:tmpl w:val="25D22C24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5" w15:restartNumberingAfterBreak="0">
    <w:nsid w:val="6E6E4A0B"/>
    <w:multiLevelType w:val="hybridMultilevel"/>
    <w:tmpl w:val="A9DCD972"/>
    <w:lvl w:ilvl="0" w:tplc="40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36" w15:restartNumberingAfterBreak="0">
    <w:nsid w:val="70303205"/>
    <w:multiLevelType w:val="hybridMultilevel"/>
    <w:tmpl w:val="2F22866E"/>
    <w:lvl w:ilvl="0" w:tplc="4009000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37" w15:restartNumberingAfterBreak="0">
    <w:nsid w:val="75102B8C"/>
    <w:multiLevelType w:val="hybridMultilevel"/>
    <w:tmpl w:val="C5722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C3F2B"/>
    <w:multiLevelType w:val="hybridMultilevel"/>
    <w:tmpl w:val="513E1AFC"/>
    <w:lvl w:ilvl="0" w:tplc="40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39" w15:restartNumberingAfterBreak="0">
    <w:nsid w:val="77A126FA"/>
    <w:multiLevelType w:val="hybridMultilevel"/>
    <w:tmpl w:val="E77C4626"/>
    <w:lvl w:ilvl="0" w:tplc="40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0" w15:restartNumberingAfterBreak="0">
    <w:nsid w:val="78DC5663"/>
    <w:multiLevelType w:val="hybridMultilevel"/>
    <w:tmpl w:val="D2E06980"/>
    <w:lvl w:ilvl="0" w:tplc="40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41" w15:restartNumberingAfterBreak="0">
    <w:nsid w:val="7BAD7E32"/>
    <w:multiLevelType w:val="hybridMultilevel"/>
    <w:tmpl w:val="510CB836"/>
    <w:lvl w:ilvl="0" w:tplc="40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42" w15:restartNumberingAfterBreak="0">
    <w:nsid w:val="7D173427"/>
    <w:multiLevelType w:val="hybridMultilevel"/>
    <w:tmpl w:val="DC66B97E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6"/>
  </w:num>
  <w:num w:numId="13">
    <w:abstractNumId w:val="31"/>
  </w:num>
  <w:num w:numId="14">
    <w:abstractNumId w:val="17"/>
  </w:num>
  <w:num w:numId="15">
    <w:abstractNumId w:val="23"/>
  </w:num>
  <w:num w:numId="16">
    <w:abstractNumId w:val="12"/>
  </w:num>
  <w:num w:numId="17">
    <w:abstractNumId w:val="35"/>
  </w:num>
  <w:num w:numId="18">
    <w:abstractNumId w:val="22"/>
  </w:num>
  <w:num w:numId="19">
    <w:abstractNumId w:val="29"/>
  </w:num>
  <w:num w:numId="20">
    <w:abstractNumId w:val="27"/>
  </w:num>
  <w:num w:numId="21">
    <w:abstractNumId w:val="30"/>
  </w:num>
  <w:num w:numId="22">
    <w:abstractNumId w:val="10"/>
  </w:num>
  <w:num w:numId="23">
    <w:abstractNumId w:val="42"/>
  </w:num>
  <w:num w:numId="24">
    <w:abstractNumId w:val="34"/>
  </w:num>
  <w:num w:numId="25">
    <w:abstractNumId w:val="15"/>
  </w:num>
  <w:num w:numId="26">
    <w:abstractNumId w:val="36"/>
  </w:num>
  <w:num w:numId="27">
    <w:abstractNumId w:val="25"/>
  </w:num>
  <w:num w:numId="28">
    <w:abstractNumId w:val="16"/>
  </w:num>
  <w:num w:numId="29">
    <w:abstractNumId w:val="32"/>
  </w:num>
  <w:num w:numId="30">
    <w:abstractNumId w:val="20"/>
  </w:num>
  <w:num w:numId="31">
    <w:abstractNumId w:val="28"/>
  </w:num>
  <w:num w:numId="32">
    <w:abstractNumId w:val="11"/>
  </w:num>
  <w:num w:numId="33">
    <w:abstractNumId w:val="37"/>
  </w:num>
  <w:num w:numId="34">
    <w:abstractNumId w:val="18"/>
  </w:num>
  <w:num w:numId="35">
    <w:abstractNumId w:val="41"/>
  </w:num>
  <w:num w:numId="36">
    <w:abstractNumId w:val="21"/>
  </w:num>
  <w:num w:numId="37">
    <w:abstractNumId w:val="14"/>
  </w:num>
  <w:num w:numId="38">
    <w:abstractNumId w:val="13"/>
  </w:num>
  <w:num w:numId="39">
    <w:abstractNumId w:val="19"/>
  </w:num>
  <w:num w:numId="40">
    <w:abstractNumId w:val="38"/>
  </w:num>
  <w:num w:numId="41">
    <w:abstractNumId w:val="40"/>
  </w:num>
  <w:num w:numId="42">
    <w:abstractNumId w:val="39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C6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421E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87F81"/>
    <w:rsid w:val="00490268"/>
    <w:rsid w:val="004C3892"/>
    <w:rsid w:val="004C7D19"/>
    <w:rsid w:val="004D3AC1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0C45"/>
    <w:rsid w:val="005B7925"/>
    <w:rsid w:val="005D4CD2"/>
    <w:rsid w:val="005E03E9"/>
    <w:rsid w:val="005F373F"/>
    <w:rsid w:val="005F3EB7"/>
    <w:rsid w:val="006170C4"/>
    <w:rsid w:val="006175D0"/>
    <w:rsid w:val="00620956"/>
    <w:rsid w:val="0067051D"/>
    <w:rsid w:val="0067346B"/>
    <w:rsid w:val="006B22F0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B0BDB"/>
    <w:rsid w:val="007C1CD3"/>
    <w:rsid w:val="007C261F"/>
    <w:rsid w:val="007C51D0"/>
    <w:rsid w:val="007C6D48"/>
    <w:rsid w:val="007D1908"/>
    <w:rsid w:val="007D73FB"/>
    <w:rsid w:val="007E43AF"/>
    <w:rsid w:val="007F145F"/>
    <w:rsid w:val="008258E1"/>
    <w:rsid w:val="00835A4C"/>
    <w:rsid w:val="008631C9"/>
    <w:rsid w:val="0086381A"/>
    <w:rsid w:val="008857B1"/>
    <w:rsid w:val="008929FF"/>
    <w:rsid w:val="008A11C2"/>
    <w:rsid w:val="008B2708"/>
    <w:rsid w:val="008B2D0D"/>
    <w:rsid w:val="008D14B3"/>
    <w:rsid w:val="008E1F80"/>
    <w:rsid w:val="008E435B"/>
    <w:rsid w:val="0091372E"/>
    <w:rsid w:val="009138D2"/>
    <w:rsid w:val="00936886"/>
    <w:rsid w:val="009719F3"/>
    <w:rsid w:val="00971A48"/>
    <w:rsid w:val="00972ECD"/>
    <w:rsid w:val="009B1EF1"/>
    <w:rsid w:val="009C55E7"/>
    <w:rsid w:val="009F3760"/>
    <w:rsid w:val="00A239BF"/>
    <w:rsid w:val="00A3562B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144A6"/>
    <w:rsid w:val="00B147E0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2D58"/>
    <w:rsid w:val="00CB7FC2"/>
    <w:rsid w:val="00CD18D0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0098B"/>
    <w:rsid w:val="00E03E3B"/>
    <w:rsid w:val="00E10969"/>
    <w:rsid w:val="00E2152F"/>
    <w:rsid w:val="00E31198"/>
    <w:rsid w:val="00E36403"/>
    <w:rsid w:val="00E577A2"/>
    <w:rsid w:val="00E6350B"/>
    <w:rsid w:val="00E90506"/>
    <w:rsid w:val="00E9367B"/>
    <w:rsid w:val="00EA1D08"/>
    <w:rsid w:val="00EA6935"/>
    <w:rsid w:val="00EB514D"/>
    <w:rsid w:val="00EC42C6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57A50"/>
    <w:rsid w:val="00F57C69"/>
    <w:rsid w:val="00F60904"/>
    <w:rsid w:val="00F76607"/>
    <w:rsid w:val="00F969AB"/>
    <w:rsid w:val="00FA3B13"/>
    <w:rsid w:val="00FB54AB"/>
    <w:rsid w:val="00FB67F3"/>
    <w:rsid w:val="00FB6C2D"/>
    <w:rsid w:val="00FC3FEF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30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sh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04BCD900F9489A8EF305FF67090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1D8F-7799-452E-BF89-85446AE97128}"/>
      </w:docPartPr>
      <w:docPartBody>
        <w:p w:rsidR="00C748E8" w:rsidRDefault="00D07F36">
          <w:pPr>
            <w:pStyle w:val="AC04BCD900F9489A8EF305FF67090CF3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2E7E85D4B0CB4A63BB405D754073F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0E639-A2C2-445F-A5E2-85D2017EB6EE}"/>
      </w:docPartPr>
      <w:docPartBody>
        <w:p w:rsidR="00C748E8" w:rsidRDefault="00D07F36">
          <w:pPr>
            <w:pStyle w:val="2E7E85D4B0CB4A63BB405D754073F124"/>
          </w:pPr>
          <w:r w:rsidRPr="00A239BF">
            <w:t>To utilize my expert editorial skills to deliver error-free, engaging, and high-quality content for a variety of clients and industries.</w:t>
          </w:r>
        </w:p>
      </w:docPartBody>
    </w:docPart>
    <w:docPart>
      <w:docPartPr>
        <w:name w:val="2D5BEF30066148A0941A4AFC4DA8D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CF3BD-63F9-406F-8367-0B165A5A85D1}"/>
      </w:docPartPr>
      <w:docPartBody>
        <w:p w:rsidR="00C748E8" w:rsidRDefault="00D07F36">
          <w:pPr>
            <w:pStyle w:val="2D5BEF30066148A0941A4AFC4DA8D237"/>
          </w:pPr>
          <w:r w:rsidRPr="00E90506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36"/>
    <w:rsid w:val="0039568D"/>
    <w:rsid w:val="00C748E8"/>
    <w:rsid w:val="00D0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4BCD900F9489A8EF305FF67090CF3">
    <w:name w:val="AC04BCD900F9489A8EF305FF67090CF3"/>
  </w:style>
  <w:style w:type="paragraph" w:customStyle="1" w:styleId="2E7E85D4B0CB4A63BB405D754073F124">
    <w:name w:val="2E7E85D4B0CB4A63BB405D754073F124"/>
  </w:style>
  <w:style w:type="paragraph" w:customStyle="1" w:styleId="2D5BEF30066148A0941A4AFC4DA8D237">
    <w:name w:val="2D5BEF30066148A0941A4AFC4DA8D23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val="en-US" w:eastAsia="ja-JP"/>
    </w:rPr>
  </w:style>
  <w:style w:type="paragraph" w:customStyle="1" w:styleId="BD0C48B0FAE94C44BB3945CDFB2222DC">
    <w:name w:val="BD0C48B0FAE94C44BB3945CDFB2222DC"/>
  </w:style>
  <w:style w:type="paragraph" w:customStyle="1" w:styleId="3515624A53E8417B9A9A7A749AB771E7">
    <w:name w:val="3515624A53E8417B9A9A7A749AB771E7"/>
  </w:style>
  <w:style w:type="paragraph" w:customStyle="1" w:styleId="0D8DBC49B7C845C9945EF0363CFA6A9A">
    <w:name w:val="0D8DBC49B7C845C9945EF0363CFA6A9A"/>
  </w:style>
  <w:style w:type="paragraph" w:customStyle="1" w:styleId="B7FD8027BD664BBCBD3E23D8D7E9A87E">
    <w:name w:val="B7FD8027BD664BBCBD3E23D8D7E9A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23CCDD-484F-4F42-BB08-A4C2C293B4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2023-08-21T16:01:00Z</dcterms:created>
  <dcterms:modified xsi:type="dcterms:W3CDTF">2023-08-22T16:17:00Z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